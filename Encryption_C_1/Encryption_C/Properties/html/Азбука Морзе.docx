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5B5394">
      <w:pPr>
        <w:pBdr>
          <w:bottom w:val="double" w:sz="6" w:space="1" w:color="auto"/>
        </w:pBdr>
        <w:spacing w:line="240" w:lineRule="auto"/>
        <w:jc w:val="both"/>
        <w:rPr>
          <w:noProof/>
          <w:lang w:eastAsia="ru-RU"/>
        </w:rPr>
      </w:pPr>
      <w:bookmarkStart w:id="0" w:name="_GoBack"/>
      <w:bookmarkEnd w:id="0"/>
    </w:p>
    <w:p w:rsidR="00000000" w:rsidRDefault="005B5394">
      <w:pPr>
        <w:pBdr>
          <w:bottom w:val="double" w:sz="6" w:space="1" w:color="auto"/>
        </w:pBd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Азбука Мо́рзе, «Морзя́нка», Код Мо́рзе</w:t>
      </w:r>
      <w:r>
        <w:rPr>
          <w:rFonts w:ascii="Times New Roman" w:hAnsi="Times New Roman" w:cs="Times New Roman"/>
          <w:sz w:val="26"/>
          <w:szCs w:val="26"/>
        </w:rPr>
        <w:t> 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731520</wp:posOffset>
            </wp:positionV>
            <wp:extent cx="2419350" cy="3101340"/>
            <wp:effectExtent l="57150" t="57150" r="57150" b="60960"/>
            <wp:wrapSquare wrapText="bothSides"/>
            <wp:docPr id="4" name="Рисунок 3" descr="Азбука Морзе: русский алфавит - ПринтМ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Азбука Морзе: русский алфавит - ПринтМ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101340"/>
                    </a:xfrm>
                    <a:prstGeom prst="rect">
                      <a:avLst/>
                    </a:prstGeom>
                    <a:noFill/>
                    <a:ln w="57150" cap="sq" cmpd="thickTh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>Азбука Мо́рзе, «Морзя́нка», Код Мо́рзе</w:t>
      </w:r>
      <w:r>
        <w:rPr>
          <w:rFonts w:ascii="Times New Roman" w:hAnsi="Times New Roman" w:cs="Times New Roman"/>
          <w:sz w:val="26"/>
          <w:szCs w:val="26"/>
        </w:rPr>
        <w:t> — способ знакового кодирования, в котором буквы алфавита, цифры, знаки препинания и другие символы представляются в виде последовательностей коротких и длинных </w:t>
      </w:r>
      <w:r>
        <w:rPr>
          <w:rFonts w:ascii="Times New Roman" w:hAnsi="Times New Roman" w:cs="Times New Roman"/>
          <w:sz w:val="26"/>
          <w:szCs w:val="26"/>
        </w:rPr>
        <w:t>сигналов, называемых точками и тире. Предназначена для передачи по последовательным каналам связи. Уникальной особенностью азбуки Морзе является возможность кодирования и декодирования человеком без применения специальных терминальных устройств.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Наиболее ш</w:t>
      </w:r>
      <w:r>
        <w:rPr>
          <w:rFonts w:ascii="Times New Roman" w:hAnsi="Times New Roman" w:cs="Times New Roman"/>
          <w:sz w:val="26"/>
          <w:szCs w:val="26"/>
        </w:rPr>
        <w:t>ироко используется слуховой приём азбуки Морзе, который получил распространение в радиосвязи (слуховой радиотелеграф). В ВМФ код Морзе применяется в световой связи между кораблями, осуществляемой при помощи специальных сигнальных прожекторов. Тактильная пе</w:t>
      </w:r>
      <w:r>
        <w:rPr>
          <w:rFonts w:ascii="Times New Roman" w:hAnsi="Times New Roman" w:cs="Times New Roman"/>
          <w:sz w:val="26"/>
          <w:szCs w:val="26"/>
        </w:rPr>
        <w:t>редача кода Морзе встречается редко, в частности, она есть в некоторых моделях смарт-часов.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стандартном коде Морзе за единицу времени принимается длительность самого короткого сигнала — точки. Длительность тире равна трём точкам. Пауза между элементами о</w:t>
      </w:r>
      <w:r>
        <w:rPr>
          <w:rFonts w:ascii="Times New Roman" w:hAnsi="Times New Roman" w:cs="Times New Roman"/>
          <w:sz w:val="26"/>
          <w:szCs w:val="26"/>
        </w:rPr>
        <w:t>дного знака — одна точка, между знаками в слове — 3 точки, между словами — 7 точек. Код может передаваться с любой доступной скоростью, причём возможность декодирования сохраняется и при значительных неточностях в соблюдении временных интервалов.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 в </w:t>
      </w:r>
      <w:r>
        <w:rPr>
          <w:rFonts w:ascii="Times New Roman" w:hAnsi="Times New Roman" w:cs="Times New Roman"/>
          <w:sz w:val="26"/>
          <w:szCs w:val="26"/>
        </w:rPr>
        <w:t>честь американского изобретателя и художника Сэмюэля Морзе. Буквенные коды (собственно «азбука») были добавлены коллегой Морзе, Альфредом Вейлем — факт, который Морзе впоследствии всячески отрицал (а заодно приписывал себе изобретение телеграфа как таковог</w:t>
      </w:r>
      <w:r>
        <w:rPr>
          <w:rFonts w:ascii="Times New Roman" w:hAnsi="Times New Roman" w:cs="Times New Roman"/>
          <w:sz w:val="26"/>
          <w:szCs w:val="26"/>
        </w:rPr>
        <w:t>о). Вейлем же, возможно, была придумана и цифровая часть кода. А в 1848 году код Вейля/Морзе был усовершенствован немцем Фридрихом Герке. Код, усовершенствованный Герке, используется до настоящего времени.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5B5394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Аппарат Морзе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Азбука Морзе была создана изобретат</w:t>
      </w:r>
      <w:r>
        <w:rPr>
          <w:rFonts w:ascii="Times New Roman" w:hAnsi="Times New Roman" w:cs="Times New Roman"/>
          <w:sz w:val="26"/>
          <w:szCs w:val="26"/>
        </w:rPr>
        <w:t>елями Сэмюэлем Морзе (Samuel Finley Breese Morse 1791-1872), Альфредом Вейлем и Джозефом Генри в 1838 году для изобретённого ими телеграфного аппарата, получившего название аппарат Морзе. Некоторые исследователи полагают, что автором кода был Альфред Вейл </w:t>
      </w:r>
      <w:r>
        <w:rPr>
          <w:rFonts w:ascii="Times New Roman" w:hAnsi="Times New Roman" w:cs="Times New Roman"/>
          <w:sz w:val="26"/>
          <w:szCs w:val="26"/>
        </w:rPr>
        <w:t>— партнёр Самюэля Морзе по бизнесу, известный тем, что ввёл «коммерческий код» из групп по 5 символов.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отличие от первых телеграфных аппаратов стрелочного типа с довольно ненадёжной передачей информации, которая часто производилась посредством сложных дл</w:t>
      </w:r>
      <w:r>
        <w:rPr>
          <w:rFonts w:ascii="Times New Roman" w:hAnsi="Times New Roman" w:cs="Times New Roman"/>
          <w:sz w:val="26"/>
          <w:szCs w:val="26"/>
        </w:rPr>
        <w:t>я того времени многопроводных линий связи и с небольшими скоростями (порядка 25 слов в час), аппарат Морзе позволил в 10 раз повысить скорость передачи, применяя при этом только один сигнальный провод (вторым могла служить земля) и ведя автоматическое доку</w:t>
      </w:r>
      <w:r>
        <w:rPr>
          <w:rFonts w:ascii="Times New Roman" w:hAnsi="Times New Roman" w:cs="Times New Roman"/>
          <w:sz w:val="26"/>
          <w:szCs w:val="26"/>
        </w:rPr>
        <w:t>ментирование в виде записи сигнала на бумажную ленту. Аппарат состоял из телеграфного ключа, которым телеграфист вручную модулировал ток в линии и приёмного пишущего устройства, протягивающего перед иглой или валиком с краской бумажную ленту. Под действием</w:t>
      </w:r>
      <w:r>
        <w:rPr>
          <w:rFonts w:ascii="Times New Roman" w:hAnsi="Times New Roman" w:cs="Times New Roman"/>
          <w:sz w:val="26"/>
          <w:szCs w:val="26"/>
        </w:rPr>
        <w:t> электромагнита, подключённого к линии, валик прижимался к бумаге, оставляя на ней следы разной длительности, которыми, посредством азбуки Морзе, кодировалось переданное сообщение.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5B5394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Азбука Морзе в проводной телеграфии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Телеграфные аппараты системы Морзе быс</w:t>
      </w:r>
      <w:r>
        <w:rPr>
          <w:rFonts w:ascii="Times New Roman" w:hAnsi="Times New Roman" w:cs="Times New Roman"/>
          <w:sz w:val="26"/>
          <w:szCs w:val="26"/>
        </w:rPr>
        <w:t xml:space="preserve">тро распространились по всему миру, вместе с ними получила распространение и азбука Морзе. С развитием буквопечатающей (БПЧ) телеграфной техники стало ясно что код Морзе не является оптимальным способом последовательного кодирования, он был на 60% длиннее </w:t>
      </w:r>
      <w:r>
        <w:rPr>
          <w:rFonts w:ascii="Times New Roman" w:hAnsi="Times New Roman" w:cs="Times New Roman"/>
          <w:sz w:val="26"/>
          <w:szCs w:val="26"/>
        </w:rPr>
        <w:t>5-битного кода БПЧ аппаратов. Максимальная скорость передачи также невелика, например, появившийся в России в 1865 году буквопечатающий аппарат Юза мог передавать со скоростью до 180 знаков в минуту, в то время как предельная скорость аппарата Морзе того в</w:t>
      </w:r>
      <w:r>
        <w:rPr>
          <w:rFonts w:ascii="Times New Roman" w:hAnsi="Times New Roman" w:cs="Times New Roman"/>
          <w:sz w:val="26"/>
          <w:szCs w:val="26"/>
        </w:rPr>
        <w:t>ремени составляла 500 - 550 слов в час. Впоследствии появились еще более совершенные БПЧ аппараты Бодо, Симпса, Шорина и др. синхронного и стартстопного действия, а также факсимильные аппараты. Несмотря на это, благодаря своей простоте, надежности и гибкос</w:t>
      </w:r>
      <w:r>
        <w:rPr>
          <w:rFonts w:ascii="Times New Roman" w:hAnsi="Times New Roman" w:cs="Times New Roman"/>
          <w:sz w:val="26"/>
          <w:szCs w:val="26"/>
        </w:rPr>
        <w:t>ти в использовании аппарат Морзе около 100 лет был основной рабочей лошадкой телеграфных сетей.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1880-х начали появляться быстродействующие телеграфные аппараты Уитстона, в которых код Морзе, при помощи перфоленты передавался в 3 - 5 раз быстрее. Впоследс</w:t>
      </w:r>
      <w:r>
        <w:rPr>
          <w:rFonts w:ascii="Times New Roman" w:hAnsi="Times New Roman" w:cs="Times New Roman"/>
          <w:sz w:val="26"/>
          <w:szCs w:val="26"/>
        </w:rPr>
        <w:t>твии их дополнили аппараты Крида, дешифрующие механическим способом код Морзе в буквопечатающий режим. Также получили распространение клопферы, аппараты для слухового приема азбуки Морзе. Причем звук в них создавался не тональным сигналом, как принято в ра</w:t>
      </w:r>
      <w:r>
        <w:rPr>
          <w:rFonts w:ascii="Times New Roman" w:hAnsi="Times New Roman" w:cs="Times New Roman"/>
          <w:sz w:val="26"/>
          <w:szCs w:val="26"/>
        </w:rPr>
        <w:t>диосвязи, а щелчками якоря специального электромагнита, один ограничитель которого делался из металла, а другой из слоновой кости, чтобы легче отличались точки и тире. Клопферы работали быстрее самопишущих аппаратов Морзе, могли применяться на линиях с бол</w:t>
      </w:r>
      <w:r>
        <w:rPr>
          <w:rFonts w:ascii="Times New Roman" w:hAnsi="Times New Roman" w:cs="Times New Roman"/>
          <w:sz w:val="26"/>
          <w:szCs w:val="26"/>
        </w:rPr>
        <w:t>ьшим затуханием, когда для пишущего механизма не хватало тока, либо в случае если он выходил из строя. Однако клопфер требовал постоянной работы квалифицированного оператора, в то время как аппарат Морзе вел запись телеграмм автоматически.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1913 году в те</w:t>
      </w:r>
      <w:r>
        <w:rPr>
          <w:rFonts w:ascii="Times New Roman" w:hAnsi="Times New Roman" w:cs="Times New Roman"/>
          <w:sz w:val="26"/>
          <w:szCs w:val="26"/>
        </w:rPr>
        <w:t>леграфных сетях России использовалось 9014 аппаратов системы Морзе и 121 аппарат Уитстона (также использующих код Морзе), и только 790 буквопечатающих аппаратов Юза и 115 аппаратов Бодо. Аппараты Морзе долго использовались и в советское время, в основном в</w:t>
      </w:r>
      <w:r>
        <w:rPr>
          <w:rFonts w:ascii="Times New Roman" w:hAnsi="Times New Roman" w:cs="Times New Roman"/>
          <w:sz w:val="26"/>
          <w:szCs w:val="26"/>
        </w:rPr>
        <w:t xml:space="preserve"> периферийных сетях низовой связи, где не требовались большие скорости и объемы информации. Окончательно они перестали выпускаться и вышили из употребления только после Великой Отечественной войны, однако азбука Морзе в это время продолжала широко использо</w:t>
      </w:r>
      <w:r>
        <w:rPr>
          <w:rFonts w:ascii="Times New Roman" w:hAnsi="Times New Roman" w:cs="Times New Roman"/>
          <w:sz w:val="26"/>
          <w:szCs w:val="26"/>
        </w:rPr>
        <w:t>ваться в радиосвязи].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5B5394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Принцип кодирования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54864" distB="55880" distL="169164" distR="169164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7456424</wp:posOffset>
            </wp:positionV>
            <wp:extent cx="2194687" cy="2809621"/>
            <wp:effectExtent l="57150" t="57150" r="53340" b="48260"/>
            <wp:wrapSquare wrapText="bothSides"/>
            <wp:docPr id="3" name="Рисунок 2" descr="https://upload.wikimedia.org/wikipedia/commons/thumb/b/b5/International_Morse_Code.svg/314px-International_Morse_Co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pload.wikimedia.org/wikipedia/commons/thumb/b/b5/International_Morse_Code.svg/314px-International_Morse_Cod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80924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Азбука Морзе является неравномерным кодом, основанным на принципе что более употребительные в английском языке буквы, кодируются более короткими и простыми сочетаниями точек и тире, что делает освоение азбуки Мор</w:t>
      </w:r>
      <w:r>
        <w:rPr>
          <w:rFonts w:ascii="Times New Roman" w:hAnsi="Times New Roman" w:cs="Times New Roman"/>
          <w:sz w:val="26"/>
          <w:szCs w:val="26"/>
        </w:rPr>
        <w:t>зе проще, а передачу — быстрее. Этот принцип Самуэлем Морзе был подсмотрен в типографии, где он подсчитал количество типографских литер, используемых наборщиками в работе и тем самым, определил, какие буквы наиболее часто используются в текстах.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буквы </w:t>
      </w:r>
      <w:r>
        <w:rPr>
          <w:rFonts w:ascii="Times New Roman" w:hAnsi="Times New Roman" w:cs="Times New Roman"/>
          <w:sz w:val="26"/>
          <w:szCs w:val="26"/>
        </w:rPr>
        <w:t xml:space="preserve">в азбуке содержат от 1 до 4 элементов, за исключением «Э», состоящей из пяти элементов (· · — · ·). Все цифры содержат по 5 элементов. Так как цифры являются довольно длинными, существует их сокращенный вариант, когда серия тире в символе заменяется одним </w:t>
      </w:r>
      <w:r>
        <w:rPr>
          <w:rFonts w:ascii="Times New Roman" w:hAnsi="Times New Roman" w:cs="Times New Roman"/>
          <w:sz w:val="26"/>
          <w:szCs w:val="26"/>
        </w:rPr>
        <w:t>тире, но при этом надо учитывать, что часть цифр превращаются в буквы и они не должны быть перепутаны при декодировании.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0000" w:rsidRDefault="005B5394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Скорость передачи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Передаваться и приниматься азбука Морзе может с различной скоростью — это зависит от возможностей и опыта радистов. </w:t>
      </w:r>
      <w:r>
        <w:rPr>
          <w:rFonts w:ascii="Times New Roman" w:hAnsi="Times New Roman" w:cs="Times New Roman"/>
          <w:sz w:val="26"/>
          <w:szCs w:val="26"/>
        </w:rPr>
        <w:t>Обычно средней квалификации радист работает в диапазоне скоростей 80—140 знаков в минуту. Достижения по скоростным приёму-передаче находятся в диапазоне скоростей 260—310 знаков в минуту.</w:t>
      </w:r>
    </w:p>
    <w:p w:rsidR="00000000" w:rsidRDefault="005B53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Скорость передачи кода Морзе чаще всего выражается в количестве слов</w:t>
      </w:r>
      <w:r>
        <w:rPr>
          <w:rFonts w:ascii="Times New Roman" w:hAnsi="Times New Roman" w:cs="Times New Roman"/>
          <w:sz w:val="26"/>
          <w:szCs w:val="26"/>
        </w:rPr>
        <w:t xml:space="preserve"> (групп) в минуту — WPM (Words Per Minute) или в количестве символов в минуту — CPM (Characters Per Minute). Так же, существует физическая скорость манипуляции — аналог бодовой скорости (Baud rate), которая для азбуки Морзе обычно выражается в длительность</w:t>
      </w:r>
      <w:r>
        <w:rPr>
          <w:rFonts w:ascii="Times New Roman" w:hAnsi="Times New Roman" w:cs="Times New Roman"/>
          <w:sz w:val="26"/>
          <w:szCs w:val="26"/>
        </w:rPr>
        <w:t xml:space="preserve"> самого короткого импульса - точки. Так как код неравномерен, средняя длительность символов для разных алфавитов, а также для букв и цифр отличаются, кроме того отличается и длина слов в различных текстах, всё это может вызвать проблемы с определением скор</w:t>
      </w:r>
      <w:r>
        <w:rPr>
          <w:rFonts w:ascii="Times New Roman" w:hAnsi="Times New Roman" w:cs="Times New Roman"/>
          <w:sz w:val="26"/>
          <w:szCs w:val="26"/>
        </w:rPr>
        <w:t>ости передачи. Поэтому, размер слова или группы, по умолчанию, всегда принимается равной 5 символам, кроме самих символов, в него входят четыре межсимвольных интервала, длительностью по 3 точки каждый, и один стандартный интервалом между словами (7 точек).</w:t>
      </w:r>
      <w:r>
        <w:rPr>
          <w:rFonts w:ascii="Times New Roman" w:hAnsi="Times New Roman" w:cs="Times New Roman"/>
          <w:sz w:val="26"/>
          <w:szCs w:val="26"/>
        </w:rPr>
        <w:t xml:space="preserve"> Таким образом:</w:t>
      </w:r>
    </w:p>
    <w:p w:rsidR="00000000" w:rsidRDefault="005B5394">
      <w:pPr>
        <w:jc w:val="both"/>
        <w:rPr>
          <w:sz w:val="30"/>
          <w:szCs w:val="30"/>
        </w:rPr>
      </w:pP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���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=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���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5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{\displaystyle WPM={\frac {CPM}{5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89C80" id="Прямоугольник 1" o:spid="_x0000_s1026" alt="{\displaystyle WPM={\frac {CPM}{5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+1oKS/4CAAD1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WPM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CPM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</w:p>
    <w:p w:rsidR="005B5394" w:rsidRDefault="005B5394"/>
    <w:sectPr w:rsidR="005B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15"/>
    <w:rsid w:val="00095315"/>
    <w:rsid w:val="005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1C9C-6339-4AD9-AEA7-D112688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Times New Roman" w:eastAsia="Times New Roman" w:hAnsi="Times New Roman" w:cs="Times New Roman" w:hint="default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locked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locked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locked/>
    <w:rPr>
      <w:rFonts w:ascii="Segoe UI" w:hAnsi="Segoe UI" w:cs="Segoe UI" w:hint="default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noprint">
    <w:name w:val="noprint"/>
    <w:basedOn w:val="a0"/>
  </w:style>
  <w:style w:type="character" w:customStyle="1" w:styleId="mw-headline">
    <w:name w:val="mw-headline"/>
    <w:basedOn w:val="a0"/>
  </w:style>
  <w:style w:type="character" w:customStyle="1" w:styleId="mw-editsection">
    <w:name w:val="mw-editsection"/>
    <w:basedOn w:val="a0"/>
  </w:style>
  <w:style w:type="character" w:customStyle="1" w:styleId="mw-editsection-bracket">
    <w:name w:val="mw-editsection-bracket"/>
    <w:basedOn w:val="a0"/>
  </w:style>
  <w:style w:type="character" w:customStyle="1" w:styleId="mw-editsection-divider">
    <w:name w:val="mw-editsection-divider"/>
    <w:basedOn w:val="a0"/>
  </w:style>
  <w:style w:type="character" w:customStyle="1" w:styleId="ts-fix-text">
    <w:name w:val="ts-fix-text"/>
    <w:basedOn w:val="a0"/>
  </w:style>
  <w:style w:type="character" w:customStyle="1" w:styleId="mwe-math-mathml-inline">
    <w:name w:val="mwe-math-mathml-inlin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A5E3-0AC8-4AC4-88D5-7E45CC3E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2023-06-11T16:44:00Z</dcterms:created>
  <dcterms:modified xsi:type="dcterms:W3CDTF">2023-06-11T16:44:00Z</dcterms:modified>
</cp:coreProperties>
</file>